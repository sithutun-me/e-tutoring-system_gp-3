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E393" w14:textId="3A054FC8" w:rsidR="007A4170" w:rsidRDefault="00B34223" w:rsidP="00AE44C5">
      <w:pPr>
        <w:pStyle w:val="Subhead"/>
        <w:rPr>
          <w:sz w:val="24"/>
          <w:szCs w:val="24"/>
        </w:rPr>
      </w:pPr>
      <w:r>
        <w:rPr>
          <w:sz w:val="24"/>
          <w:szCs w:val="24"/>
        </w:rPr>
        <w:t>Meeting Minutes</w:t>
      </w:r>
    </w:p>
    <w:p w14:paraId="3F3B6C1A" w14:textId="77777777" w:rsidR="00B34223" w:rsidRDefault="00B34223" w:rsidP="00AE44C5">
      <w:pPr>
        <w:pStyle w:val="Subhead"/>
        <w:rPr>
          <w:sz w:val="24"/>
          <w:szCs w:val="24"/>
        </w:rPr>
      </w:pPr>
    </w:p>
    <w:p w14:paraId="07D46DD3" w14:textId="77777777" w:rsidR="00EF36A5" w:rsidRPr="00C20B2D" w:rsidRDefault="00EF36A5" w:rsidP="00AE44C5">
      <w:pPr>
        <w:pStyle w:val="Subhead"/>
        <w:rPr>
          <w:sz w:val="24"/>
          <w:szCs w:val="24"/>
        </w:rPr>
      </w:pPr>
    </w:p>
    <w:tbl>
      <w:tblPr>
        <w:tblStyle w:val="TableGrid"/>
        <w:tblW w:w="9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1790"/>
        <w:gridCol w:w="370"/>
        <w:gridCol w:w="1440"/>
        <w:gridCol w:w="180"/>
        <w:gridCol w:w="360"/>
        <w:gridCol w:w="1530"/>
        <w:gridCol w:w="361"/>
        <w:gridCol w:w="3330"/>
      </w:tblGrid>
      <w:tr w:rsidR="005C261A" w14:paraId="321C82FD" w14:textId="77777777" w:rsidTr="000A014A">
        <w:trPr>
          <w:trHeight w:val="504"/>
        </w:trPr>
        <w:tc>
          <w:tcPr>
            <w:tcW w:w="1790" w:type="dxa"/>
            <w:shd w:val="clear" w:color="auto" w:fill="E4F4EF" w:themeFill="accent2" w:themeFillTint="33"/>
          </w:tcPr>
          <w:p w14:paraId="7B85EEF2" w14:textId="77777777" w:rsidR="005C261A" w:rsidRDefault="005C261A" w:rsidP="001311AF">
            <w:pPr>
              <w:pStyle w:val="Heading1"/>
            </w:pPr>
            <w:sdt>
              <w:sdtPr>
                <w:id w:val="593591499"/>
                <w:placeholder>
                  <w:docPart w:val="5C7BAA1817FE419C879A7897A18A6F2E"/>
                </w:placeholder>
                <w:showingPlcHdr/>
                <w15:appearance w15:val="hidden"/>
              </w:sdtPr>
              <w:sdtContent>
                <w:r w:rsidRPr="00FC030B">
                  <w:t>Date:</w:t>
                </w:r>
              </w:sdtContent>
            </w:sdt>
            <w:r>
              <w:t xml:space="preserve"> </w:t>
            </w:r>
          </w:p>
        </w:tc>
        <w:tc>
          <w:tcPr>
            <w:tcW w:w="370" w:type="dxa"/>
            <w:shd w:val="clear" w:color="auto" w:fill="auto"/>
          </w:tcPr>
          <w:p w14:paraId="5C2CBC10" w14:textId="77777777" w:rsidR="005C261A" w:rsidRPr="00AB4981" w:rsidRDefault="005C261A" w:rsidP="001311AF">
            <w:pPr>
              <w:pStyle w:val="Heading1"/>
            </w:pPr>
          </w:p>
        </w:tc>
        <w:tc>
          <w:tcPr>
            <w:tcW w:w="1620" w:type="dxa"/>
            <w:gridSpan w:val="2"/>
            <w:shd w:val="clear" w:color="auto" w:fill="E4F4EF" w:themeFill="accent2" w:themeFillTint="33"/>
          </w:tcPr>
          <w:p w14:paraId="3B379F49" w14:textId="3142DBC0" w:rsidR="005C261A" w:rsidRDefault="005C261A" w:rsidP="001311AF">
            <w:pPr>
              <w:pStyle w:val="Heading1"/>
            </w:pPr>
            <w:sdt>
              <w:sdtPr>
                <w:id w:val="-1555462998"/>
                <w:placeholder>
                  <w:docPart w:val="6D90D8C48E704E64A0908A3F87DA21D9"/>
                </w:placeholder>
                <w15:appearance w15:val="hidden"/>
              </w:sdtPr>
              <w:sdtContent>
                <w:r>
                  <w:t>start time:</w:t>
                </w:r>
              </w:sdtContent>
            </w:sdt>
            <w:r>
              <w:t xml:space="preserve"> </w:t>
            </w:r>
          </w:p>
        </w:tc>
        <w:tc>
          <w:tcPr>
            <w:tcW w:w="360" w:type="dxa"/>
          </w:tcPr>
          <w:p w14:paraId="1B58D38D" w14:textId="77777777" w:rsidR="005C261A" w:rsidRPr="00AB4981" w:rsidRDefault="005C261A" w:rsidP="001311AF">
            <w:pPr>
              <w:pStyle w:val="Heading1"/>
            </w:pPr>
          </w:p>
        </w:tc>
        <w:tc>
          <w:tcPr>
            <w:tcW w:w="1530" w:type="dxa"/>
            <w:shd w:val="clear" w:color="auto" w:fill="E4F4EF" w:themeFill="accent2" w:themeFillTint="33"/>
          </w:tcPr>
          <w:p w14:paraId="5FE67574" w14:textId="03C457EA" w:rsidR="005C261A" w:rsidRPr="00AB4981" w:rsidRDefault="005C261A" w:rsidP="005C261A">
            <w:pPr>
              <w:pStyle w:val="Heading1"/>
              <w:jc w:val="center"/>
            </w:pPr>
            <w:r>
              <w:t>End time:</w:t>
            </w:r>
          </w:p>
        </w:tc>
        <w:tc>
          <w:tcPr>
            <w:tcW w:w="361" w:type="dxa"/>
          </w:tcPr>
          <w:p w14:paraId="63CEC748" w14:textId="77777777" w:rsidR="005C261A" w:rsidRDefault="005C261A" w:rsidP="001311AF">
            <w:pPr>
              <w:pStyle w:val="Heading1"/>
            </w:pPr>
          </w:p>
        </w:tc>
        <w:tc>
          <w:tcPr>
            <w:tcW w:w="3330" w:type="dxa"/>
            <w:shd w:val="clear" w:color="auto" w:fill="E4F4EF" w:themeFill="accent2" w:themeFillTint="33"/>
          </w:tcPr>
          <w:p w14:paraId="2734DD5A" w14:textId="62F4C8F8" w:rsidR="005C261A" w:rsidRDefault="005C261A" w:rsidP="001311AF">
            <w:pPr>
              <w:pStyle w:val="Heading1"/>
            </w:pPr>
            <w:sdt>
              <w:sdtPr>
                <w:id w:val="481129102"/>
                <w:placeholder>
                  <w:docPart w:val="6951EA7143254C63B466922B83266E54"/>
                </w:placeholder>
                <w15:appearance w15:val="hidden"/>
              </w:sdtPr>
              <w:sdtContent>
                <w:r>
                  <w:t>Organizer:</w:t>
                </w:r>
              </w:sdtContent>
            </w:sdt>
            <w:r>
              <w:t xml:space="preserve"> </w:t>
            </w:r>
          </w:p>
        </w:tc>
      </w:tr>
      <w:tr w:rsidR="005C261A" w14:paraId="3288F1C7" w14:textId="77777777" w:rsidTr="000A014A">
        <w:trPr>
          <w:trHeight w:val="530"/>
        </w:trPr>
        <w:tc>
          <w:tcPr>
            <w:tcW w:w="1790" w:type="dxa"/>
            <w:shd w:val="clear" w:color="auto" w:fill="auto"/>
          </w:tcPr>
          <w:p w14:paraId="0AD9EDB8" w14:textId="1833ABD9" w:rsidR="005C261A" w:rsidRDefault="005C261A" w:rsidP="00FC030B">
            <w:sdt>
              <w:sdtPr>
                <w:id w:val="2040476020"/>
                <w:placeholder>
                  <w:docPart w:val="58710409104542ED8F21E12743563FA2"/>
                </w:placeholder>
                <w15:appearance w15:val="hidden"/>
              </w:sdtPr>
              <w:sdtContent>
                <w:r>
                  <w:t>20/01/2025</w:t>
                </w:r>
              </w:sdtContent>
            </w:sdt>
            <w:r>
              <w:t xml:space="preserve"> </w:t>
            </w:r>
          </w:p>
        </w:tc>
        <w:tc>
          <w:tcPr>
            <w:tcW w:w="370" w:type="dxa"/>
            <w:shd w:val="clear" w:color="auto" w:fill="auto"/>
          </w:tcPr>
          <w:p w14:paraId="65815C18" w14:textId="77777777" w:rsidR="005C261A" w:rsidRDefault="005C261A" w:rsidP="00FC030B"/>
        </w:tc>
        <w:tc>
          <w:tcPr>
            <w:tcW w:w="1440" w:type="dxa"/>
            <w:shd w:val="clear" w:color="auto" w:fill="auto"/>
          </w:tcPr>
          <w:p w14:paraId="2EB70406" w14:textId="4750C5E6" w:rsidR="005C261A" w:rsidRDefault="005C261A" w:rsidP="00FC030B">
            <w:sdt>
              <w:sdtPr>
                <w:id w:val="499696572"/>
                <w:placeholder>
                  <w:docPart w:val="9B0E24E00C544B648687C68DE81A484A"/>
                </w:placeholder>
                <w15:appearance w15:val="hidden"/>
              </w:sdtPr>
              <w:sdtContent>
                <w:r>
                  <w:t>08:00 PM</w:t>
                </w:r>
              </w:sdtContent>
            </w:sdt>
            <w:r>
              <w:t xml:space="preserve"> </w:t>
            </w:r>
          </w:p>
        </w:tc>
        <w:tc>
          <w:tcPr>
            <w:tcW w:w="540" w:type="dxa"/>
            <w:gridSpan w:val="2"/>
          </w:tcPr>
          <w:p w14:paraId="79F4BF94" w14:textId="77777777" w:rsidR="005C261A" w:rsidRDefault="005C261A" w:rsidP="00FC030B"/>
        </w:tc>
        <w:tc>
          <w:tcPr>
            <w:tcW w:w="1530" w:type="dxa"/>
            <w:shd w:val="clear" w:color="auto" w:fill="auto"/>
          </w:tcPr>
          <w:p w14:paraId="3E2224F5" w14:textId="4FF42CCF" w:rsidR="005C261A" w:rsidRDefault="005C261A" w:rsidP="00FC030B">
            <w:r>
              <w:t>09:00 PM</w:t>
            </w:r>
          </w:p>
        </w:tc>
        <w:tc>
          <w:tcPr>
            <w:tcW w:w="361" w:type="dxa"/>
          </w:tcPr>
          <w:p w14:paraId="74BEF89E" w14:textId="77777777" w:rsidR="005C261A" w:rsidRDefault="005C261A" w:rsidP="00FC030B"/>
        </w:tc>
        <w:tc>
          <w:tcPr>
            <w:tcW w:w="3330" w:type="dxa"/>
            <w:shd w:val="clear" w:color="auto" w:fill="auto"/>
          </w:tcPr>
          <w:p w14:paraId="3EF0AF7C" w14:textId="0EBFF24C" w:rsidR="005C261A" w:rsidRDefault="005C261A" w:rsidP="00FC030B">
            <w:sdt>
              <w:sdtPr>
                <w:id w:val="-1974899599"/>
                <w:placeholder>
                  <w:docPart w:val="6AAD1CE4C1ED43A6B07BDD2EF0FE142E"/>
                </w:placeholder>
                <w15:appearance w15:val="hidden"/>
              </w:sdtPr>
              <w:sdtContent>
                <w:r>
                  <w:t>Su Phyu Sin Naing</w:t>
                </w:r>
              </w:sdtContent>
            </w:sdt>
            <w:r>
              <w:t xml:space="preserve"> </w:t>
            </w:r>
          </w:p>
        </w:tc>
      </w:tr>
    </w:tbl>
    <w:p w14:paraId="4AB02EF1" w14:textId="77777777" w:rsidR="004C6FFB" w:rsidRPr="004F5B25" w:rsidRDefault="004C6FFB" w:rsidP="00817AC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360"/>
        <w:gridCol w:w="2698"/>
        <w:gridCol w:w="360"/>
        <w:gridCol w:w="3323"/>
        <w:gridCol w:w="10"/>
      </w:tblGrid>
      <w:tr w:rsidR="00812E1E" w:rsidRPr="00FC030B" w14:paraId="60FD3745" w14:textId="77777777" w:rsidTr="00812E1E">
        <w:trPr>
          <w:trHeight w:val="494"/>
        </w:trPr>
        <w:tc>
          <w:tcPr>
            <w:tcW w:w="2610" w:type="dxa"/>
            <w:shd w:val="clear" w:color="auto" w:fill="E4F4EF" w:themeFill="accent2" w:themeFillTint="33"/>
          </w:tcPr>
          <w:p w14:paraId="6405B09C" w14:textId="77777777" w:rsidR="00812E1E" w:rsidRPr="00FC030B" w:rsidRDefault="00812E1E" w:rsidP="00FC030B">
            <w:pPr>
              <w:pStyle w:val="Heading1"/>
            </w:pPr>
            <w:sdt>
              <w:sdtPr>
                <w:id w:val="1203518312"/>
                <w:placeholder>
                  <w:docPart w:val="E0AD1C7909DA47A0B6C9DECCBED97FE0"/>
                </w:placeholder>
                <w:showingPlcHdr/>
                <w15:appearance w15:val="hidden"/>
              </w:sdtPr>
              <w:sdtContent>
                <w:r w:rsidRPr="00FC030B">
                  <w:t>In attendance</w:t>
                </w:r>
              </w:sdtContent>
            </w:sdt>
            <w:r w:rsidRPr="00FC030B">
              <w:t xml:space="preserve"> </w:t>
            </w:r>
          </w:p>
        </w:tc>
        <w:tc>
          <w:tcPr>
            <w:tcW w:w="360" w:type="dxa"/>
          </w:tcPr>
          <w:p w14:paraId="5181BD11" w14:textId="77777777" w:rsidR="00812E1E" w:rsidRPr="00FC030B" w:rsidRDefault="00812E1E" w:rsidP="00FC030B">
            <w:pPr>
              <w:pStyle w:val="Heading1"/>
            </w:pPr>
          </w:p>
        </w:tc>
        <w:tc>
          <w:tcPr>
            <w:tcW w:w="2700" w:type="dxa"/>
            <w:shd w:val="clear" w:color="auto" w:fill="E4F4EF" w:themeFill="accent2" w:themeFillTint="33"/>
          </w:tcPr>
          <w:p w14:paraId="49554170" w14:textId="2E372677" w:rsidR="00812E1E" w:rsidRPr="00FC030B" w:rsidRDefault="00812E1E" w:rsidP="00FC030B">
            <w:pPr>
              <w:pStyle w:val="Heading1"/>
            </w:pPr>
            <w:r>
              <w:t>Abse</w:t>
            </w:r>
            <w:r w:rsidR="00D4147A">
              <w:t>n</w:t>
            </w:r>
            <w:r w:rsidR="00BA4B31">
              <w:t>c</w:t>
            </w:r>
            <w:r>
              <w:t>e list</w:t>
            </w:r>
          </w:p>
        </w:tc>
        <w:tc>
          <w:tcPr>
            <w:tcW w:w="360" w:type="dxa"/>
          </w:tcPr>
          <w:p w14:paraId="17E2DA38" w14:textId="77777777" w:rsidR="00812E1E" w:rsidRDefault="00812E1E" w:rsidP="00FC030B">
            <w:pPr>
              <w:pStyle w:val="Heading1"/>
            </w:pPr>
          </w:p>
        </w:tc>
        <w:tc>
          <w:tcPr>
            <w:tcW w:w="3330" w:type="dxa"/>
            <w:gridSpan w:val="2"/>
            <w:shd w:val="clear" w:color="auto" w:fill="E4F4EF" w:themeFill="accent2" w:themeFillTint="33"/>
          </w:tcPr>
          <w:p w14:paraId="66BC4DB0" w14:textId="011B85A6" w:rsidR="00812E1E" w:rsidRPr="00FC030B" w:rsidRDefault="00812E1E" w:rsidP="00FC030B">
            <w:pPr>
              <w:pStyle w:val="Heading1"/>
            </w:pPr>
            <w:r>
              <w:t>Prepared By</w:t>
            </w:r>
            <w:r w:rsidRPr="00FC030B">
              <w:t xml:space="preserve"> </w:t>
            </w:r>
          </w:p>
        </w:tc>
      </w:tr>
      <w:tr w:rsidR="00320F68" w14:paraId="217CCE8A" w14:textId="77777777" w:rsidTr="002646BC">
        <w:trPr>
          <w:gridAfter w:val="1"/>
          <w:wAfter w:w="10" w:type="dxa"/>
        </w:trPr>
        <w:tc>
          <w:tcPr>
            <w:tcW w:w="2965" w:type="dxa"/>
            <w:gridSpan w:val="2"/>
          </w:tcPr>
          <w:p w14:paraId="17D8A3BB" w14:textId="24B28659" w:rsidR="00320F68" w:rsidRDefault="00320F68" w:rsidP="00320F68">
            <w:pPr>
              <w:pStyle w:val="ListParagraph"/>
              <w:numPr>
                <w:ilvl w:val="0"/>
                <w:numId w:val="6"/>
              </w:numPr>
            </w:pPr>
            <w:r>
              <w:t>Su Phyu Sin Naing</w:t>
            </w:r>
          </w:p>
        </w:tc>
        <w:tc>
          <w:tcPr>
            <w:tcW w:w="3060" w:type="dxa"/>
            <w:gridSpan w:val="2"/>
          </w:tcPr>
          <w:p w14:paraId="6D0DFB46" w14:textId="77777777" w:rsidR="00320F68" w:rsidRDefault="00320F68" w:rsidP="00902D8F"/>
        </w:tc>
        <w:tc>
          <w:tcPr>
            <w:tcW w:w="3325" w:type="dxa"/>
          </w:tcPr>
          <w:p w14:paraId="4C6D8B10" w14:textId="3F0FB7AA" w:rsidR="00320F68" w:rsidRDefault="002646BC" w:rsidP="00902D8F">
            <w:r>
              <w:t>Su Phyu Sin Naing</w:t>
            </w:r>
          </w:p>
        </w:tc>
      </w:tr>
      <w:tr w:rsidR="00320F68" w14:paraId="75738043" w14:textId="77777777" w:rsidTr="002646BC">
        <w:trPr>
          <w:gridAfter w:val="1"/>
          <w:wAfter w:w="10" w:type="dxa"/>
        </w:trPr>
        <w:tc>
          <w:tcPr>
            <w:tcW w:w="2965" w:type="dxa"/>
            <w:gridSpan w:val="2"/>
          </w:tcPr>
          <w:p w14:paraId="4C0C42EC" w14:textId="4CE3D99E" w:rsidR="00320F68" w:rsidRDefault="00320F68" w:rsidP="00320F68">
            <w:pPr>
              <w:pStyle w:val="ListParagraph"/>
              <w:numPr>
                <w:ilvl w:val="0"/>
                <w:numId w:val="6"/>
              </w:numPr>
            </w:pPr>
            <w:r>
              <w:t>Nandar Kyaw Win</w:t>
            </w:r>
          </w:p>
        </w:tc>
        <w:tc>
          <w:tcPr>
            <w:tcW w:w="3060" w:type="dxa"/>
            <w:gridSpan w:val="2"/>
          </w:tcPr>
          <w:p w14:paraId="0D7039D2" w14:textId="77777777" w:rsidR="00320F68" w:rsidRDefault="00320F68" w:rsidP="00902D8F"/>
        </w:tc>
        <w:tc>
          <w:tcPr>
            <w:tcW w:w="3325" w:type="dxa"/>
          </w:tcPr>
          <w:p w14:paraId="2566D7DA" w14:textId="77777777" w:rsidR="00320F68" w:rsidRDefault="00320F68" w:rsidP="00902D8F"/>
        </w:tc>
      </w:tr>
      <w:tr w:rsidR="00320F68" w14:paraId="48E8943E" w14:textId="77777777" w:rsidTr="002646BC">
        <w:trPr>
          <w:gridAfter w:val="1"/>
          <w:wAfter w:w="10" w:type="dxa"/>
        </w:trPr>
        <w:tc>
          <w:tcPr>
            <w:tcW w:w="2965" w:type="dxa"/>
            <w:gridSpan w:val="2"/>
          </w:tcPr>
          <w:p w14:paraId="6B0C81C6" w14:textId="75F973F2" w:rsidR="00320F68" w:rsidRDefault="00320F68" w:rsidP="00320F68">
            <w:pPr>
              <w:pStyle w:val="ListParagraph"/>
              <w:numPr>
                <w:ilvl w:val="0"/>
                <w:numId w:val="6"/>
              </w:numPr>
            </w:pPr>
            <w:r>
              <w:t>Nay Chi Thin</w:t>
            </w:r>
          </w:p>
        </w:tc>
        <w:tc>
          <w:tcPr>
            <w:tcW w:w="3060" w:type="dxa"/>
            <w:gridSpan w:val="2"/>
          </w:tcPr>
          <w:p w14:paraId="59DB7773" w14:textId="77777777" w:rsidR="00320F68" w:rsidRDefault="00320F68" w:rsidP="00902D8F"/>
        </w:tc>
        <w:tc>
          <w:tcPr>
            <w:tcW w:w="3325" w:type="dxa"/>
          </w:tcPr>
          <w:p w14:paraId="53824D9E" w14:textId="77777777" w:rsidR="00320F68" w:rsidRDefault="00320F68" w:rsidP="00902D8F"/>
        </w:tc>
      </w:tr>
      <w:tr w:rsidR="00320F68" w14:paraId="799E2B04" w14:textId="77777777" w:rsidTr="002646BC">
        <w:trPr>
          <w:gridAfter w:val="1"/>
          <w:wAfter w:w="10" w:type="dxa"/>
        </w:trPr>
        <w:tc>
          <w:tcPr>
            <w:tcW w:w="2965" w:type="dxa"/>
            <w:gridSpan w:val="2"/>
          </w:tcPr>
          <w:p w14:paraId="1D8BF34E" w14:textId="4D265243" w:rsidR="00320F68" w:rsidRDefault="00320F68" w:rsidP="00320F68">
            <w:pPr>
              <w:pStyle w:val="ListParagraph"/>
              <w:numPr>
                <w:ilvl w:val="0"/>
                <w:numId w:val="6"/>
              </w:numPr>
            </w:pPr>
            <w:r>
              <w:t>Hnin Zer Sein</w:t>
            </w:r>
          </w:p>
        </w:tc>
        <w:tc>
          <w:tcPr>
            <w:tcW w:w="3060" w:type="dxa"/>
            <w:gridSpan w:val="2"/>
          </w:tcPr>
          <w:p w14:paraId="1D01B694" w14:textId="77777777" w:rsidR="00320F68" w:rsidRDefault="00320F68" w:rsidP="00902D8F"/>
        </w:tc>
        <w:tc>
          <w:tcPr>
            <w:tcW w:w="3325" w:type="dxa"/>
          </w:tcPr>
          <w:p w14:paraId="65C60AEE" w14:textId="77777777" w:rsidR="00320F68" w:rsidRDefault="00320F68" w:rsidP="00902D8F"/>
        </w:tc>
      </w:tr>
      <w:tr w:rsidR="00320F68" w14:paraId="43D5F8B3" w14:textId="77777777" w:rsidTr="002646BC">
        <w:trPr>
          <w:gridAfter w:val="1"/>
          <w:wAfter w:w="10" w:type="dxa"/>
        </w:trPr>
        <w:tc>
          <w:tcPr>
            <w:tcW w:w="2965" w:type="dxa"/>
            <w:gridSpan w:val="2"/>
          </w:tcPr>
          <w:p w14:paraId="43E5417F" w14:textId="6066DEFF" w:rsidR="00320F68" w:rsidRDefault="00320F68" w:rsidP="00320F68">
            <w:pPr>
              <w:pStyle w:val="ListParagraph"/>
              <w:numPr>
                <w:ilvl w:val="0"/>
                <w:numId w:val="6"/>
              </w:numPr>
            </w:pPr>
            <w:r>
              <w:t>Seint Myat Noe</w:t>
            </w:r>
          </w:p>
        </w:tc>
        <w:tc>
          <w:tcPr>
            <w:tcW w:w="3060" w:type="dxa"/>
            <w:gridSpan w:val="2"/>
          </w:tcPr>
          <w:p w14:paraId="4D0E8784" w14:textId="77777777" w:rsidR="00320F68" w:rsidRDefault="00320F68" w:rsidP="00902D8F"/>
        </w:tc>
        <w:tc>
          <w:tcPr>
            <w:tcW w:w="3325" w:type="dxa"/>
          </w:tcPr>
          <w:p w14:paraId="4171BFC0" w14:textId="77777777" w:rsidR="00320F68" w:rsidRDefault="00320F68" w:rsidP="00902D8F"/>
        </w:tc>
      </w:tr>
      <w:tr w:rsidR="00320F68" w14:paraId="78883745" w14:textId="77777777" w:rsidTr="002646BC">
        <w:trPr>
          <w:gridAfter w:val="1"/>
          <w:wAfter w:w="10" w:type="dxa"/>
        </w:trPr>
        <w:tc>
          <w:tcPr>
            <w:tcW w:w="2965" w:type="dxa"/>
            <w:gridSpan w:val="2"/>
          </w:tcPr>
          <w:p w14:paraId="02B2BD9A" w14:textId="1947F695" w:rsidR="00320F68" w:rsidRDefault="00320F68" w:rsidP="00320F68">
            <w:pPr>
              <w:pStyle w:val="ListParagraph"/>
              <w:numPr>
                <w:ilvl w:val="0"/>
                <w:numId w:val="6"/>
              </w:numPr>
            </w:pPr>
            <w:r>
              <w:t>Aye Myint Myat</w:t>
            </w:r>
          </w:p>
        </w:tc>
        <w:tc>
          <w:tcPr>
            <w:tcW w:w="3060" w:type="dxa"/>
            <w:gridSpan w:val="2"/>
          </w:tcPr>
          <w:p w14:paraId="1E2076DE" w14:textId="77777777" w:rsidR="00320F68" w:rsidRDefault="00320F68" w:rsidP="00902D8F"/>
        </w:tc>
        <w:tc>
          <w:tcPr>
            <w:tcW w:w="3325" w:type="dxa"/>
          </w:tcPr>
          <w:p w14:paraId="5E7CE5C9" w14:textId="77777777" w:rsidR="00320F68" w:rsidRDefault="00320F68" w:rsidP="00902D8F"/>
        </w:tc>
      </w:tr>
      <w:tr w:rsidR="00320F68" w14:paraId="2A930040" w14:textId="77777777" w:rsidTr="002646BC">
        <w:trPr>
          <w:gridAfter w:val="1"/>
          <w:wAfter w:w="10" w:type="dxa"/>
        </w:trPr>
        <w:tc>
          <w:tcPr>
            <w:tcW w:w="2965" w:type="dxa"/>
            <w:gridSpan w:val="2"/>
          </w:tcPr>
          <w:p w14:paraId="1CBD3772" w14:textId="50295312" w:rsidR="00320F68" w:rsidRDefault="00320F68" w:rsidP="00320F68">
            <w:pPr>
              <w:pStyle w:val="ListParagraph"/>
              <w:numPr>
                <w:ilvl w:val="0"/>
                <w:numId w:val="6"/>
              </w:numPr>
            </w:pPr>
            <w:r>
              <w:t>Lin Pyae Phyo</w:t>
            </w:r>
            <w:r w:rsidR="005B7AA5">
              <w:t>e</w:t>
            </w:r>
          </w:p>
        </w:tc>
        <w:tc>
          <w:tcPr>
            <w:tcW w:w="3060" w:type="dxa"/>
            <w:gridSpan w:val="2"/>
          </w:tcPr>
          <w:p w14:paraId="2204E11D" w14:textId="77777777" w:rsidR="00320F68" w:rsidRDefault="00320F68" w:rsidP="00902D8F"/>
        </w:tc>
        <w:tc>
          <w:tcPr>
            <w:tcW w:w="3325" w:type="dxa"/>
          </w:tcPr>
          <w:p w14:paraId="303CE110" w14:textId="77777777" w:rsidR="00320F68" w:rsidRDefault="00320F68" w:rsidP="00902D8F"/>
        </w:tc>
      </w:tr>
      <w:tr w:rsidR="00320F68" w14:paraId="548425C0" w14:textId="77777777" w:rsidTr="002646BC">
        <w:trPr>
          <w:gridAfter w:val="1"/>
          <w:wAfter w:w="10" w:type="dxa"/>
        </w:trPr>
        <w:tc>
          <w:tcPr>
            <w:tcW w:w="2965" w:type="dxa"/>
            <w:gridSpan w:val="2"/>
          </w:tcPr>
          <w:p w14:paraId="647D5E21" w14:textId="5543DC1F" w:rsidR="00320F68" w:rsidRDefault="00320F68" w:rsidP="00320F68">
            <w:pPr>
              <w:pStyle w:val="ListParagraph"/>
              <w:numPr>
                <w:ilvl w:val="0"/>
                <w:numId w:val="6"/>
              </w:numPr>
            </w:pPr>
            <w:r>
              <w:t>Si Thu Tun</w:t>
            </w:r>
          </w:p>
        </w:tc>
        <w:tc>
          <w:tcPr>
            <w:tcW w:w="3060" w:type="dxa"/>
            <w:gridSpan w:val="2"/>
          </w:tcPr>
          <w:p w14:paraId="389111BF" w14:textId="77777777" w:rsidR="00320F68" w:rsidRDefault="00320F68" w:rsidP="00902D8F"/>
        </w:tc>
        <w:tc>
          <w:tcPr>
            <w:tcW w:w="3325" w:type="dxa"/>
          </w:tcPr>
          <w:p w14:paraId="3062AC99" w14:textId="77777777" w:rsidR="00320F68" w:rsidRDefault="00320F68" w:rsidP="00902D8F"/>
        </w:tc>
      </w:tr>
      <w:tr w:rsidR="00320F68" w14:paraId="5A25879E" w14:textId="77777777" w:rsidTr="002646BC">
        <w:trPr>
          <w:gridAfter w:val="1"/>
          <w:wAfter w:w="10" w:type="dxa"/>
        </w:trPr>
        <w:tc>
          <w:tcPr>
            <w:tcW w:w="2965" w:type="dxa"/>
            <w:gridSpan w:val="2"/>
          </w:tcPr>
          <w:p w14:paraId="6CA90B1E" w14:textId="5EA5916C" w:rsidR="00320F68" w:rsidRDefault="00320F68" w:rsidP="00320F68">
            <w:pPr>
              <w:pStyle w:val="ListParagraph"/>
              <w:numPr>
                <w:ilvl w:val="0"/>
                <w:numId w:val="6"/>
              </w:numPr>
            </w:pPr>
            <w:r>
              <w:t xml:space="preserve">Ye Lin </w:t>
            </w:r>
            <w:proofErr w:type="spellStart"/>
            <w:r>
              <w:t>Theingar</w:t>
            </w:r>
            <w:proofErr w:type="spellEnd"/>
          </w:p>
        </w:tc>
        <w:tc>
          <w:tcPr>
            <w:tcW w:w="3060" w:type="dxa"/>
            <w:gridSpan w:val="2"/>
          </w:tcPr>
          <w:p w14:paraId="2C1C6BF8" w14:textId="77777777" w:rsidR="00320F68" w:rsidRDefault="00320F68" w:rsidP="00902D8F"/>
        </w:tc>
        <w:tc>
          <w:tcPr>
            <w:tcW w:w="3325" w:type="dxa"/>
          </w:tcPr>
          <w:p w14:paraId="5966DC7D" w14:textId="77777777" w:rsidR="00320F68" w:rsidRDefault="00320F68" w:rsidP="00902D8F"/>
        </w:tc>
      </w:tr>
    </w:tbl>
    <w:p w14:paraId="41194228" w14:textId="77777777" w:rsidR="00320F68" w:rsidRPr="005B7AA5" w:rsidRDefault="00320F68" w:rsidP="00902D8F">
      <w:pPr>
        <w:rPr>
          <w:rFonts w:cstheme="minorBidi" w:hint="cs"/>
          <w:cs/>
          <w:lang w:bidi="my-M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522E1F7C" w14:textId="77777777" w:rsidTr="007E277B">
        <w:trPr>
          <w:trHeight w:val="521"/>
        </w:trPr>
        <w:tc>
          <w:tcPr>
            <w:tcW w:w="9350" w:type="dxa"/>
            <w:shd w:val="clear" w:color="auto" w:fill="E4F4EF" w:themeFill="accent2" w:themeFillTint="33"/>
          </w:tcPr>
          <w:p w14:paraId="2F5B0727" w14:textId="4B46EDC2" w:rsidR="00BF320D" w:rsidRDefault="003C753F" w:rsidP="00396499">
            <w:pPr>
              <w:pStyle w:val="Heading1"/>
            </w:pPr>
            <w:r>
              <w:t>Agenda</w:t>
            </w:r>
            <w:r w:rsidR="00D93CE6">
              <w:t xml:space="preserve"> Items</w:t>
            </w:r>
          </w:p>
        </w:tc>
      </w:tr>
    </w:tbl>
    <w:p w14:paraId="5DF08CBF" w14:textId="77777777" w:rsidR="00EE36C0" w:rsidRDefault="00EE36C0" w:rsidP="00AB4981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72F0EEB7" w14:textId="77777777" w:rsidTr="007E277B">
        <w:trPr>
          <w:trHeight w:val="530"/>
        </w:trPr>
        <w:tc>
          <w:tcPr>
            <w:tcW w:w="9350" w:type="dxa"/>
            <w:shd w:val="clear" w:color="auto" w:fill="E4F4EF" w:themeFill="accent2" w:themeFillTint="33"/>
          </w:tcPr>
          <w:p w14:paraId="705473F2" w14:textId="1CF38EE8" w:rsidR="00BF320D" w:rsidRDefault="00000000" w:rsidP="007636C1">
            <w:pPr>
              <w:pStyle w:val="Heading1"/>
            </w:pPr>
            <w:sdt>
              <w:sdtPr>
                <w:id w:val="989757086"/>
                <w:placeholder>
                  <w:docPart w:val="CC877856F6C5475DB4D56E47217FE7C3"/>
                </w:placeholder>
                <w15:appearance w15:val="hidden"/>
              </w:sdtPr>
              <w:sdtContent>
                <w:r w:rsidR="003C753F">
                  <w:t>Discussion Points</w:t>
                </w:r>
              </w:sdtContent>
            </w:sdt>
            <w:r w:rsidR="00FC030B">
              <w:t xml:space="preserve"> </w:t>
            </w:r>
          </w:p>
        </w:tc>
      </w:tr>
    </w:tbl>
    <w:p w14:paraId="15540636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:rsidRPr="002C2E7D" w14:paraId="4AF88A71" w14:textId="77777777" w:rsidTr="007E277B">
        <w:trPr>
          <w:trHeight w:val="530"/>
        </w:trPr>
        <w:tc>
          <w:tcPr>
            <w:tcW w:w="9350" w:type="dxa"/>
            <w:shd w:val="clear" w:color="auto" w:fill="E4F4EF" w:themeFill="accent2" w:themeFillTint="33"/>
          </w:tcPr>
          <w:p w14:paraId="537F053B" w14:textId="615AAF22" w:rsidR="00BF320D" w:rsidRPr="002C2E7D" w:rsidRDefault="003C753F" w:rsidP="002C2E7D">
            <w:pPr>
              <w:pStyle w:val="Heading1"/>
            </w:pPr>
            <w:r>
              <w:t>Action Items</w:t>
            </w:r>
          </w:p>
        </w:tc>
      </w:tr>
    </w:tbl>
    <w:p w14:paraId="01FE9D13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6A36749D" w14:textId="77777777" w:rsidTr="007E277B">
        <w:trPr>
          <w:trHeight w:val="539"/>
        </w:trPr>
        <w:tc>
          <w:tcPr>
            <w:tcW w:w="9350" w:type="dxa"/>
            <w:shd w:val="clear" w:color="auto" w:fill="E4F4EF" w:themeFill="accent2" w:themeFillTint="33"/>
          </w:tcPr>
          <w:p w14:paraId="1FDC8712" w14:textId="05730B64" w:rsidR="00BF320D" w:rsidRDefault="00000000" w:rsidP="00BF320D">
            <w:pPr>
              <w:pStyle w:val="Heading1"/>
            </w:pPr>
            <w:sdt>
              <w:sdtPr>
                <w:id w:val="1734195656"/>
                <w:placeholder>
                  <w:docPart w:val="5D950B8BC6824416B8E195BAE3F008E7"/>
                </w:placeholder>
                <w15:appearance w15:val="hidden"/>
              </w:sdtPr>
              <w:sdtContent>
                <w:r w:rsidR="000C3EF8">
                  <w:t>Next Meeting</w:t>
                </w:r>
              </w:sdtContent>
            </w:sdt>
            <w:r w:rsidR="00FC030B">
              <w:t xml:space="preserve"> </w:t>
            </w:r>
          </w:p>
        </w:tc>
      </w:tr>
    </w:tbl>
    <w:p w14:paraId="004CD06F" w14:textId="0F045724" w:rsidR="00CA6B4F" w:rsidRPr="00CA6B4F" w:rsidRDefault="00FC0FE2" w:rsidP="00064553">
      <w:r>
        <w:t>23/01/2025(THU) – 08:00 PM</w:t>
      </w:r>
    </w:p>
    <w:sectPr w:rsidR="00CA6B4F" w:rsidRPr="00CA6B4F" w:rsidSect="00FC030B">
      <w:pgSz w:w="12240" w:h="15840" w:code="1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7FEA" w14:textId="77777777" w:rsidR="00A35BA6" w:rsidRDefault="00A35BA6">
      <w:pPr>
        <w:spacing w:after="0" w:line="240" w:lineRule="auto"/>
      </w:pPr>
      <w:r>
        <w:separator/>
      </w:r>
    </w:p>
  </w:endnote>
  <w:endnote w:type="continuationSeparator" w:id="0">
    <w:p w14:paraId="1D32636C" w14:textId="77777777" w:rsidR="00A35BA6" w:rsidRDefault="00A3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F87B" w14:textId="77777777" w:rsidR="00A35BA6" w:rsidRDefault="00A35BA6">
      <w:pPr>
        <w:spacing w:after="0" w:line="240" w:lineRule="auto"/>
      </w:pPr>
      <w:r>
        <w:separator/>
      </w:r>
    </w:p>
  </w:footnote>
  <w:footnote w:type="continuationSeparator" w:id="0">
    <w:p w14:paraId="529FA530" w14:textId="77777777" w:rsidR="00A35BA6" w:rsidRDefault="00A35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707393A"/>
    <w:multiLevelType w:val="hybridMultilevel"/>
    <w:tmpl w:val="5CB6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879A4"/>
    <w:multiLevelType w:val="hybridMultilevel"/>
    <w:tmpl w:val="E6D41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27934"/>
    <w:multiLevelType w:val="hybridMultilevel"/>
    <w:tmpl w:val="364AF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0961517">
    <w:abstractNumId w:val="0"/>
  </w:num>
  <w:num w:numId="2" w16cid:durableId="1381396672">
    <w:abstractNumId w:val="2"/>
  </w:num>
  <w:num w:numId="3" w16cid:durableId="922295057">
    <w:abstractNumId w:val="4"/>
  </w:num>
  <w:num w:numId="4" w16cid:durableId="1603680942">
    <w:abstractNumId w:val="3"/>
  </w:num>
  <w:num w:numId="5" w16cid:durableId="1282767801">
    <w:abstractNumId w:val="1"/>
  </w:num>
  <w:num w:numId="6" w16cid:durableId="1190610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E6"/>
    <w:rsid w:val="0001495E"/>
    <w:rsid w:val="0001626D"/>
    <w:rsid w:val="00035454"/>
    <w:rsid w:val="00050B4F"/>
    <w:rsid w:val="00064553"/>
    <w:rsid w:val="000A014A"/>
    <w:rsid w:val="000A3808"/>
    <w:rsid w:val="000C3EF8"/>
    <w:rsid w:val="001311AF"/>
    <w:rsid w:val="001353A1"/>
    <w:rsid w:val="00137D93"/>
    <w:rsid w:val="00160B9A"/>
    <w:rsid w:val="001B543C"/>
    <w:rsid w:val="00225593"/>
    <w:rsid w:val="002646BC"/>
    <w:rsid w:val="002965C2"/>
    <w:rsid w:val="00296A47"/>
    <w:rsid w:val="002A19B9"/>
    <w:rsid w:val="002C2E7D"/>
    <w:rsid w:val="002D2055"/>
    <w:rsid w:val="002E0B9C"/>
    <w:rsid w:val="002E6287"/>
    <w:rsid w:val="002E628A"/>
    <w:rsid w:val="00303AE1"/>
    <w:rsid w:val="00320F68"/>
    <w:rsid w:val="00386FBD"/>
    <w:rsid w:val="003949BD"/>
    <w:rsid w:val="00396499"/>
    <w:rsid w:val="003C753F"/>
    <w:rsid w:val="003D4CF3"/>
    <w:rsid w:val="003E7E82"/>
    <w:rsid w:val="00412D1F"/>
    <w:rsid w:val="00423C89"/>
    <w:rsid w:val="00443541"/>
    <w:rsid w:val="004A3A8F"/>
    <w:rsid w:val="004A441F"/>
    <w:rsid w:val="004B3501"/>
    <w:rsid w:val="004C6FFB"/>
    <w:rsid w:val="004D61A7"/>
    <w:rsid w:val="004F5B25"/>
    <w:rsid w:val="00524B92"/>
    <w:rsid w:val="00544B03"/>
    <w:rsid w:val="00560F76"/>
    <w:rsid w:val="00575735"/>
    <w:rsid w:val="00575E22"/>
    <w:rsid w:val="00591FFE"/>
    <w:rsid w:val="005B7AA5"/>
    <w:rsid w:val="005C261A"/>
    <w:rsid w:val="005E6E76"/>
    <w:rsid w:val="00637062"/>
    <w:rsid w:val="006838F5"/>
    <w:rsid w:val="006B7784"/>
    <w:rsid w:val="006C7516"/>
    <w:rsid w:val="006D7798"/>
    <w:rsid w:val="006E64FB"/>
    <w:rsid w:val="006F0866"/>
    <w:rsid w:val="006F16F0"/>
    <w:rsid w:val="007154D4"/>
    <w:rsid w:val="00722525"/>
    <w:rsid w:val="007520BE"/>
    <w:rsid w:val="00761CCB"/>
    <w:rsid w:val="007636C1"/>
    <w:rsid w:val="00774389"/>
    <w:rsid w:val="007818B8"/>
    <w:rsid w:val="00783EFC"/>
    <w:rsid w:val="0079746A"/>
    <w:rsid w:val="007A4170"/>
    <w:rsid w:val="007A6D54"/>
    <w:rsid w:val="007E277B"/>
    <w:rsid w:val="008013C4"/>
    <w:rsid w:val="00812E1E"/>
    <w:rsid w:val="00817AC0"/>
    <w:rsid w:val="008342D0"/>
    <w:rsid w:val="00867F32"/>
    <w:rsid w:val="008C57A3"/>
    <w:rsid w:val="00902D8F"/>
    <w:rsid w:val="009C176C"/>
    <w:rsid w:val="00A065F0"/>
    <w:rsid w:val="00A35BA6"/>
    <w:rsid w:val="00A37EFD"/>
    <w:rsid w:val="00A448C1"/>
    <w:rsid w:val="00A44DD7"/>
    <w:rsid w:val="00A56976"/>
    <w:rsid w:val="00A63EFD"/>
    <w:rsid w:val="00A643F6"/>
    <w:rsid w:val="00A805EA"/>
    <w:rsid w:val="00AA7AA0"/>
    <w:rsid w:val="00AB4981"/>
    <w:rsid w:val="00AD20E5"/>
    <w:rsid w:val="00AE44C5"/>
    <w:rsid w:val="00B265A1"/>
    <w:rsid w:val="00B34223"/>
    <w:rsid w:val="00B43495"/>
    <w:rsid w:val="00B63A6F"/>
    <w:rsid w:val="00B70211"/>
    <w:rsid w:val="00BA2AFE"/>
    <w:rsid w:val="00BA4B31"/>
    <w:rsid w:val="00BF320D"/>
    <w:rsid w:val="00C20B2D"/>
    <w:rsid w:val="00C61249"/>
    <w:rsid w:val="00C61E68"/>
    <w:rsid w:val="00C849F5"/>
    <w:rsid w:val="00C8652B"/>
    <w:rsid w:val="00CA6B4F"/>
    <w:rsid w:val="00CE7F8F"/>
    <w:rsid w:val="00D04142"/>
    <w:rsid w:val="00D076CD"/>
    <w:rsid w:val="00D2602B"/>
    <w:rsid w:val="00D2721F"/>
    <w:rsid w:val="00D339D0"/>
    <w:rsid w:val="00D4147A"/>
    <w:rsid w:val="00D53517"/>
    <w:rsid w:val="00D55E9B"/>
    <w:rsid w:val="00D610F8"/>
    <w:rsid w:val="00D72850"/>
    <w:rsid w:val="00D93CE6"/>
    <w:rsid w:val="00DA4A43"/>
    <w:rsid w:val="00DA5BEB"/>
    <w:rsid w:val="00DD1852"/>
    <w:rsid w:val="00DE395C"/>
    <w:rsid w:val="00E20D02"/>
    <w:rsid w:val="00E2411A"/>
    <w:rsid w:val="00E31D2D"/>
    <w:rsid w:val="00E37225"/>
    <w:rsid w:val="00E51439"/>
    <w:rsid w:val="00ED38D0"/>
    <w:rsid w:val="00EE36C0"/>
    <w:rsid w:val="00EF36A5"/>
    <w:rsid w:val="00F615E4"/>
    <w:rsid w:val="00F974B7"/>
    <w:rsid w:val="00FB17DC"/>
    <w:rsid w:val="00FC030B"/>
    <w:rsid w:val="00FC0FE2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0E7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itleChar">
    <w:name w:val="Title Char"/>
    <w:basedOn w:val="DefaultParagraphFont"/>
    <w:link w:val="Title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customStyle="1" w:styleId="Subhead">
    <w:name w:val="Subhead"/>
    <w:basedOn w:val="Title"/>
    <w:qFormat/>
    <w:rsid w:val="00AE44C5"/>
    <w:rPr>
      <w:b/>
      <w:sz w:val="52"/>
    </w:rPr>
  </w:style>
  <w:style w:type="paragraph" w:styleId="ListParagraph">
    <w:name w:val="List Paragraph"/>
    <w:basedOn w:val="Normal"/>
    <w:uiPriority w:val="34"/>
    <w:unhideWhenUsed/>
    <w:qFormat/>
    <w:rsid w:val="00C8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877856F6C5475DB4D56E47217FE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DCE87-2921-4270-9875-30F5501A0CC8}"/>
      </w:docPartPr>
      <w:docPartBody>
        <w:p w:rsidR="004929D0" w:rsidRDefault="00000000">
          <w:pPr>
            <w:pStyle w:val="CC877856F6C5475DB4D56E47217FE7C3"/>
          </w:pPr>
          <w:r w:rsidRPr="00FC030B">
            <w:t>Advisory committee</w:t>
          </w:r>
        </w:p>
      </w:docPartBody>
    </w:docPart>
    <w:docPart>
      <w:docPartPr>
        <w:name w:val="5D950B8BC6824416B8E195BAE3F00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68240-5573-4BE0-820C-2069C15B6737}"/>
      </w:docPartPr>
      <w:docPartBody>
        <w:p w:rsidR="004929D0" w:rsidRDefault="00000000">
          <w:pPr>
            <w:pStyle w:val="5D950B8BC6824416B8E195BAE3F008E7"/>
          </w:pPr>
          <w:r w:rsidRPr="00FC030B">
            <w:t>Principal’s report</w:t>
          </w:r>
        </w:p>
      </w:docPartBody>
    </w:docPart>
    <w:docPart>
      <w:docPartPr>
        <w:name w:val="5C7BAA1817FE419C879A7897A18A6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FA3F7-0FAC-4DC5-89CA-22D73C1C378C}"/>
      </w:docPartPr>
      <w:docPartBody>
        <w:p w:rsidR="00000000" w:rsidRDefault="004929D0" w:rsidP="004929D0">
          <w:pPr>
            <w:pStyle w:val="5C7BAA1817FE419C879A7897A18A6F2E"/>
          </w:pPr>
          <w:r w:rsidRPr="00FC030B">
            <w:t>Date:</w:t>
          </w:r>
        </w:p>
      </w:docPartBody>
    </w:docPart>
    <w:docPart>
      <w:docPartPr>
        <w:name w:val="6D90D8C48E704E64A0908A3F87DA2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52108-D702-4F02-995C-D80BFF4919E2}"/>
      </w:docPartPr>
      <w:docPartBody>
        <w:p w:rsidR="00000000" w:rsidRDefault="004929D0" w:rsidP="004929D0">
          <w:pPr>
            <w:pStyle w:val="6D90D8C48E704E64A0908A3F87DA21D9"/>
          </w:pPr>
          <w:r w:rsidRPr="00FC030B">
            <w:t>Time:</w:t>
          </w:r>
        </w:p>
      </w:docPartBody>
    </w:docPart>
    <w:docPart>
      <w:docPartPr>
        <w:name w:val="6951EA7143254C63B466922B83266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45A54-1984-4A53-9A2F-111563A1AD0B}"/>
      </w:docPartPr>
      <w:docPartBody>
        <w:p w:rsidR="00000000" w:rsidRDefault="004929D0" w:rsidP="004929D0">
          <w:pPr>
            <w:pStyle w:val="6951EA7143254C63B466922B83266E54"/>
          </w:pPr>
          <w:r w:rsidRPr="00FC030B">
            <w:t>Facilitator:</w:t>
          </w:r>
        </w:p>
      </w:docPartBody>
    </w:docPart>
    <w:docPart>
      <w:docPartPr>
        <w:name w:val="58710409104542ED8F21E12743563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FF7C5-EAC1-4BA9-A713-2088BD053EF0}"/>
      </w:docPartPr>
      <w:docPartBody>
        <w:p w:rsidR="00000000" w:rsidRDefault="004929D0" w:rsidP="004929D0">
          <w:pPr>
            <w:pStyle w:val="58710409104542ED8F21E12743563FA2"/>
          </w:pPr>
          <w:r w:rsidRPr="00FC030B">
            <w:t>9/8/23</w:t>
          </w:r>
        </w:p>
      </w:docPartBody>
    </w:docPart>
    <w:docPart>
      <w:docPartPr>
        <w:name w:val="9B0E24E00C544B648687C68DE81A4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D61AA-A93E-43B9-BD77-2D7564C732BB}"/>
      </w:docPartPr>
      <w:docPartBody>
        <w:p w:rsidR="00000000" w:rsidRDefault="004929D0" w:rsidP="004929D0">
          <w:pPr>
            <w:pStyle w:val="9B0E24E00C544B648687C68DE81A484A"/>
          </w:pPr>
          <w:r w:rsidRPr="00FC030B">
            <w:t>6:00 PM</w:t>
          </w:r>
        </w:p>
      </w:docPartBody>
    </w:docPart>
    <w:docPart>
      <w:docPartPr>
        <w:name w:val="6AAD1CE4C1ED43A6B07BDD2EF0FE1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CF7A8-D31E-40B1-96A7-0CCCB16A33A2}"/>
      </w:docPartPr>
      <w:docPartBody>
        <w:p w:rsidR="00000000" w:rsidRDefault="004929D0" w:rsidP="004929D0">
          <w:pPr>
            <w:pStyle w:val="6AAD1CE4C1ED43A6B07BDD2EF0FE142E"/>
          </w:pPr>
          <w:r w:rsidRPr="00FC030B">
            <w:t>Angelica Astrom</w:t>
          </w:r>
        </w:p>
      </w:docPartBody>
    </w:docPart>
    <w:docPart>
      <w:docPartPr>
        <w:name w:val="E0AD1C7909DA47A0B6C9DECCBED97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683D-B3C5-400A-A80A-FAF72AFAB9E0}"/>
      </w:docPartPr>
      <w:docPartBody>
        <w:p w:rsidR="00000000" w:rsidRDefault="004929D0" w:rsidP="004929D0">
          <w:pPr>
            <w:pStyle w:val="E0AD1C7909DA47A0B6C9DECCBED97FE0"/>
          </w:pPr>
          <w:r w:rsidRPr="00FC030B"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4310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EB"/>
    <w:rsid w:val="001F60D3"/>
    <w:rsid w:val="004929D0"/>
    <w:rsid w:val="007330EB"/>
    <w:rsid w:val="00D04FEA"/>
    <w:rsid w:val="00E3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:lang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A320E7A4E140FE9AA771BBE45BD4A2">
    <w:name w:val="00A320E7A4E140FE9AA771BBE45BD4A2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B053A1CE5B2B48AA9446595D0DFA9A33">
    <w:name w:val="B053A1CE5B2B48AA9446595D0DFA9A33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C495774A410E43BCB4A3DFF069DFA0E6">
    <w:name w:val="C495774A410E43BCB4A3DFF069DFA0E6"/>
  </w:style>
  <w:style w:type="paragraph" w:customStyle="1" w:styleId="BF29F6FCE02C41658BCF1CE2B7872937">
    <w:name w:val="BF29F6FCE02C41658BCF1CE2B7872937"/>
  </w:style>
  <w:style w:type="paragraph" w:customStyle="1" w:styleId="565BCAAACC0347D18DF9AD824FA5C4B0">
    <w:name w:val="565BCAAACC0347D18DF9AD824FA5C4B0"/>
  </w:style>
  <w:style w:type="paragraph" w:customStyle="1" w:styleId="91055898FD8946E18E3A28FF174E089C">
    <w:name w:val="91055898FD8946E18E3A28FF174E089C"/>
  </w:style>
  <w:style w:type="paragraph" w:customStyle="1" w:styleId="C0B9A573E04C431690D59B8C903CC3EF">
    <w:name w:val="C0B9A573E04C431690D59B8C903CC3EF"/>
  </w:style>
  <w:style w:type="paragraph" w:customStyle="1" w:styleId="A4813D24D38B4E5F92A701A9C8C11A1D">
    <w:name w:val="A4813D24D38B4E5F92A701A9C8C11A1D"/>
  </w:style>
  <w:style w:type="paragraph" w:customStyle="1" w:styleId="2C69DD61C01D46D496763F7E46332B72">
    <w:name w:val="2C69DD61C01D46D496763F7E46332B72"/>
  </w:style>
  <w:style w:type="paragraph" w:customStyle="1" w:styleId="0BE7D27B11AC47F3A5E89B0381808F5E">
    <w:name w:val="0BE7D27B11AC47F3A5E89B0381808F5E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C1B53F0887C3413D90AF49C3B88D4FD4">
    <w:name w:val="C1B53F0887C3413D90AF49C3B88D4FD4"/>
  </w:style>
  <w:style w:type="paragraph" w:customStyle="1" w:styleId="55308497E7E349FCBDA59A36CABC1005">
    <w:name w:val="55308497E7E349FCBDA59A36CABC1005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6C8BCAA05A4543DEA6AE168E839DB01E">
    <w:name w:val="6C8BCAA05A4543DEA6AE168E839DB01E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D2580C8D15B5409ABB8873B66682C8A1">
    <w:name w:val="D2580C8D15B5409ABB8873B66682C8A1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58671363104F407C8B8339FD033BEF04">
    <w:name w:val="58671363104F407C8B8339FD033BEF04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CC877856F6C5475DB4D56E47217FE7C3">
    <w:name w:val="CC877856F6C5475DB4D56E47217FE7C3"/>
  </w:style>
  <w:style w:type="paragraph" w:customStyle="1" w:styleId="00707A9642E948EDB3AFAE9DEA726EAE">
    <w:name w:val="00707A9642E948EDB3AFAE9DEA726EAE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4600FBDC3DBB4E719D9E3872D1F0DD8A">
    <w:name w:val="4600FBDC3DBB4E719D9E3872D1F0DD8A"/>
    <w:rsid w:val="004929D0"/>
    <w:pPr>
      <w:spacing w:line="259" w:lineRule="auto"/>
    </w:pPr>
    <w:rPr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:lang w:eastAsia="ja-JP" w:bidi="ar-SA"/>
      <w14:ligatures w14:val="none"/>
    </w:rPr>
  </w:style>
  <w:style w:type="paragraph" w:customStyle="1" w:styleId="9A1E8578446A4EA29CE7617E78A0AA35">
    <w:name w:val="9A1E8578446A4EA29CE7617E78A0AA35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D9887C1266B74EFEAB57126CC4D66A85">
    <w:name w:val="D9887C1266B74EFEAB57126CC4D66A85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AFA67DFAF9AB4A9595E61283BDCCF555">
    <w:name w:val="AFA67DFAF9AB4A9595E61283BDCCF555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5D950B8BC6824416B8E195BAE3F008E7">
    <w:name w:val="5D950B8BC6824416B8E195BAE3F008E7"/>
  </w:style>
  <w:style w:type="paragraph" w:customStyle="1" w:styleId="3700EA0EFBA14FE6BCB20E53085C32D2">
    <w:name w:val="3700EA0EFBA14FE6BCB20E53085C32D2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F7D10B26BC384D89B7C6BDFC7A91809A">
    <w:name w:val="F7D10B26BC384D89B7C6BDFC7A91809A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35F853861C1B4A958AF7EFFA85EEFE0F">
    <w:name w:val="35F853861C1B4A958AF7EFFA85EEFE0F"/>
    <w:rsid w:val="004929D0"/>
    <w:pPr>
      <w:spacing w:line="259" w:lineRule="auto"/>
    </w:pPr>
    <w:rPr>
      <w:sz w:val="22"/>
      <w:szCs w:val="22"/>
      <w:lang w:eastAsia="ja-JP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ind w:left="432" w:hanging="288"/>
      <w:contextualSpacing/>
    </w:pPr>
    <w:rPr>
      <w:rFonts w:cs="Times New Roman (Body CS)"/>
      <w:spacing w:val="6"/>
      <w:kern w:val="0"/>
      <w:sz w:val="20"/>
      <w:szCs w:val="21"/>
      <w:lang w:eastAsia="ja-JP" w:bidi="ar-SA"/>
      <w14:ligatures w14:val="none"/>
    </w:rPr>
  </w:style>
  <w:style w:type="paragraph" w:customStyle="1" w:styleId="2AB20BA6371943E0AC486B53FDD4B213">
    <w:name w:val="2AB20BA6371943E0AC486B53FDD4B213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D0B8C56FDF9B4545A091A9472C538107">
    <w:name w:val="D0B8C56FDF9B4545A091A9472C538107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56F563D0D1764B76B49C82228160ABF7">
    <w:name w:val="56F563D0D1764B76B49C82228160ABF7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86F59194CB8F4E22A0B4B2FA07A5AA72">
    <w:name w:val="86F59194CB8F4E22A0B4B2FA07A5AA72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DFC537C39AC14563A6154C321563477E">
    <w:name w:val="DFC537C39AC14563A6154C321563477E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5C7BAA1817FE419C879A7897A18A6F2E">
    <w:name w:val="5C7BAA1817FE419C879A7897A18A6F2E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6D90D8C48E704E64A0908A3F87DA21D9">
    <w:name w:val="6D90D8C48E704E64A0908A3F87DA21D9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6951EA7143254C63B466922B83266E54">
    <w:name w:val="6951EA7143254C63B466922B83266E54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58710409104542ED8F21E12743563FA2">
    <w:name w:val="58710409104542ED8F21E12743563FA2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9B0E24E00C544B648687C68DE81A484A">
    <w:name w:val="9B0E24E00C544B648687C68DE81A484A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6AAD1CE4C1ED43A6B07BDD2EF0FE142E">
    <w:name w:val="6AAD1CE4C1ED43A6B07BDD2EF0FE142E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D1E4A06877B44D77AD45C821F6874518">
    <w:name w:val="D1E4A06877B44D77AD45C821F6874518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9967C01FF2B2435FA4A698DD5D89D2BE">
    <w:name w:val="9967C01FF2B2435FA4A698DD5D89D2BE"/>
    <w:rsid w:val="004929D0"/>
    <w:pPr>
      <w:spacing w:line="259" w:lineRule="auto"/>
    </w:pPr>
    <w:rPr>
      <w:sz w:val="22"/>
      <w:szCs w:val="22"/>
      <w:lang w:eastAsia="ja-JP"/>
    </w:rPr>
  </w:style>
  <w:style w:type="paragraph" w:customStyle="1" w:styleId="E0AD1C7909DA47A0B6C9DECCBED97FE0">
    <w:name w:val="E0AD1C7909DA47A0B6C9DECCBED97FE0"/>
    <w:rsid w:val="004929D0"/>
    <w:pPr>
      <w:spacing w:line="259" w:lineRule="auto"/>
    </w:pPr>
    <w:rPr>
      <w:sz w:val="22"/>
      <w:szCs w:val="2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F0D0F1B16E34FA6EB521A5C01DCE2" ma:contentTypeVersion="8" ma:contentTypeDescription="Create a new document." ma:contentTypeScope="" ma:versionID="eb49585d652e6bf066649935f7bdd50e">
  <xsd:schema xmlns:xsd="http://www.w3.org/2001/XMLSchema" xmlns:xs="http://www.w3.org/2001/XMLSchema" xmlns:p="http://schemas.microsoft.com/office/2006/metadata/properties" xmlns:ns2="7d770996-21ac-4ca1-aee0-1c66091a4c13" targetNamespace="http://schemas.microsoft.com/office/2006/metadata/properties" ma:root="true" ma:fieldsID="cc125b170170f04d8f7cc49e5ee59430" ns2:_="">
    <xsd:import namespace="7d770996-21ac-4ca1-aee0-1c66091a4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0996-21ac-4ca1-aee0-1c66091a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5DB9D3-8BF9-42CB-95D0-1FD632F75495}"/>
</file>

<file path=customXml/itemProps3.xml><?xml version="1.0" encoding="utf-8"?>
<ds:datastoreItem xmlns:ds="http://schemas.openxmlformats.org/officeDocument/2006/customXml" ds:itemID="{21561830-62B4-418D-8A83-E35A895B6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6C25FB-9871-440C-8F07-8E63D2C3DF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2025-01-22T15:19:00Z</dcterms:created>
  <dcterms:modified xsi:type="dcterms:W3CDTF">2025-01-23T08:10:00Z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0x0101007E8F0D0F1B16E34FA6EB521A5C01DCE2</vt:lpwstr>
  </property>
</Properties>
</file>